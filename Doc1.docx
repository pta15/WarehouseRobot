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39" w:rsidRDefault="00D045FC">
      <w:r>
        <w:rPr>
          <w:noProof/>
          <w:lang w:eastAsia="en-GB"/>
        </w:rPr>
        <w:drawing>
          <wp:inline distT="0" distB="0" distL="0" distR="0" wp14:anchorId="6114F5D5" wp14:editId="48CC59A0">
            <wp:extent cx="5206621" cy="5644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119"/>
                    <a:stretch/>
                  </pic:blipFill>
                  <pic:spPr bwMode="auto">
                    <a:xfrm>
                      <a:off x="0" y="0"/>
                      <a:ext cx="5214206" cy="565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5FC" w:rsidRDefault="00D045FC"/>
    <w:p w:rsidR="00D045FC" w:rsidRDefault="00D045FC"/>
    <w:p w:rsidR="00D045FC" w:rsidRDefault="00D045FC"/>
    <w:p w:rsidR="00D045FC" w:rsidRDefault="00D045FC"/>
    <w:p w:rsidR="00D045FC" w:rsidRDefault="00D045FC">
      <w:pPr>
        <w:rPr>
          <w:noProof/>
          <w:lang w:eastAsia="en-GB"/>
        </w:rPr>
      </w:pPr>
    </w:p>
    <w:p w:rsidR="00D045FC" w:rsidRDefault="00D045FC">
      <w:r>
        <w:rPr>
          <w:noProof/>
          <w:lang w:eastAsia="en-GB"/>
        </w:rPr>
        <w:lastRenderedPageBreak/>
        <w:drawing>
          <wp:inline distT="0" distB="0" distL="0" distR="0" wp14:anchorId="2286E05B" wp14:editId="3D6AAD6B">
            <wp:extent cx="5722534" cy="31935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64" t="14261" r="19646" b="13718"/>
                    <a:stretch/>
                  </pic:blipFill>
                  <pic:spPr bwMode="auto">
                    <a:xfrm>
                      <a:off x="0" y="0"/>
                      <a:ext cx="5734316" cy="320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5F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FC"/>
    <w:rsid w:val="00296705"/>
    <w:rsid w:val="00641E22"/>
    <w:rsid w:val="00D045FC"/>
    <w:rsid w:val="00D72739"/>
    <w:rsid w:val="00DB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F08E1-8BAB-4A06-AF4E-4B0BBA30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BCB9BB6B.dotm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 Costa Rocha</dc:creator>
  <cp:keywords/>
  <dc:description/>
  <cp:lastModifiedBy>Ricardo da Costa Rocha</cp:lastModifiedBy>
  <cp:revision>2</cp:revision>
  <dcterms:created xsi:type="dcterms:W3CDTF">2016-11-08T18:00:00Z</dcterms:created>
  <dcterms:modified xsi:type="dcterms:W3CDTF">2016-11-08T18:31:00Z</dcterms:modified>
</cp:coreProperties>
</file>